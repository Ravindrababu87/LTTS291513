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C9A50" w14:textId="076538CB" w:rsidR="00746D2E" w:rsidRDefault="00C52A79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DC9B2C" wp14:editId="3F5F5634">
                <wp:simplePos x="0" y="0"/>
                <wp:positionH relativeFrom="column">
                  <wp:posOffset>428625</wp:posOffset>
                </wp:positionH>
                <wp:positionV relativeFrom="paragraph">
                  <wp:posOffset>-1</wp:posOffset>
                </wp:positionV>
                <wp:extent cx="4216400" cy="3019425"/>
                <wp:effectExtent l="0" t="0" r="0" b="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3019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C" w14:textId="0CF0A7B2" w:rsidR="006F3721" w:rsidRPr="00F40045" w:rsidRDefault="00C52A79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Automatic Teller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Machine(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ATM)</w:t>
                            </w: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F" w14:textId="0F5A7D41" w:rsidR="006F3721" w:rsidRPr="00F40045" w:rsidRDefault="006F3721" w:rsidP="00D82BD9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3.75pt;margin-top:0;width:332pt;height:23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" filled="f" stroked="f" strokeweight=".5pt">
                <v:textbox>
                  <w:txbxContent>
                    <w:p w14:paraId="48DC9B5C" w14:textId="0CF0A7B2" w:rsidR="006F3721" w:rsidRPr="00F40045" w:rsidRDefault="00C52A79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Automatic Teller </w:t>
                      </w:r>
                      <w:proofErr w:type="gramStart"/>
                      <w:r>
                        <w:rPr>
                          <w:rFonts w:ascii="Arial" w:hAnsi="Arial" w:cs="Arial"/>
                          <w:sz w:val="56"/>
                        </w:rPr>
                        <w:t>Machine(</w:t>
                      </w:r>
                      <w:proofErr w:type="gramEnd"/>
                      <w:r>
                        <w:rPr>
                          <w:rFonts w:ascii="Arial" w:hAnsi="Arial" w:cs="Arial"/>
                          <w:sz w:val="56"/>
                        </w:rPr>
                        <w:t>ATM)</w:t>
                      </w: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F" w14:textId="0F5A7D41" w:rsidR="006F3721" w:rsidRPr="00F40045" w:rsidRDefault="006F3721" w:rsidP="00D82BD9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56192" behindDoc="0" locked="0" layoutInCell="1" allowOverlap="1" wp14:anchorId="48DC9B2A" wp14:editId="33A2FAEE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0730"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0BCA90" id="Group 7" o:spid="_x0000_s1026" style="position:absolute;margin-left:-19pt;margin-top:-38.1pt;width:62.9pt;height:66.5pt;z-index:251637760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70B95C" id="Group 10" o:spid="_x0000_s1026" style="position:absolute;margin-left:375.5pt;margin-top:.6pt;width:58.85pt;height:63.7pt;z-index:251638784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77777777" w:rsidR="00963DA6" w:rsidRDefault="008B76F9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6"/>
        <w:gridCol w:w="1349"/>
        <w:gridCol w:w="1842"/>
        <w:gridCol w:w="1701"/>
        <w:gridCol w:w="1984"/>
        <w:gridCol w:w="2323"/>
      </w:tblGrid>
      <w:tr w:rsidR="00503D7B" w:rsidRPr="00553962" w14:paraId="48DC9A58" w14:textId="77777777" w:rsidTr="00F770AA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644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79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812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47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109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F770AA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46E9E6FE" w:rsidR="002979C3" w:rsidRPr="00404B4F" w:rsidRDefault="00F770AA" w:rsidP="00F770AA">
            <w:pPr>
              <w:pStyle w:val="TableText"/>
              <w:spacing w:after="0"/>
              <w:ind w:left="-54" w:firstLine="27"/>
              <w:rPr>
                <w:rFonts w:cs="Arial"/>
              </w:rPr>
            </w:pPr>
            <w:r>
              <w:rPr>
                <w:rFonts w:cs="Arial"/>
              </w:rPr>
              <w:t xml:space="preserve">       01</w:t>
            </w:r>
          </w:p>
        </w:tc>
        <w:tc>
          <w:tcPr>
            <w:tcW w:w="644" w:type="pct"/>
            <w:vAlign w:val="center"/>
          </w:tcPr>
          <w:p w14:paraId="48DC9A5A" w14:textId="00F68B44" w:rsidR="002979C3" w:rsidRPr="00B96BE2" w:rsidRDefault="002F7ABD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="00F770AA">
              <w:rPr>
                <w:rFonts w:cs="Arial"/>
              </w:rPr>
              <w:t>6</w:t>
            </w:r>
            <w:r>
              <w:rPr>
                <w:rFonts w:cs="Arial"/>
              </w:rPr>
              <w:t>-04-2021</w:t>
            </w:r>
          </w:p>
        </w:tc>
        <w:tc>
          <w:tcPr>
            <w:tcW w:w="879" w:type="pct"/>
            <w:vAlign w:val="center"/>
          </w:tcPr>
          <w:p w14:paraId="48DC9A5B" w14:textId="2B68681E" w:rsidR="001B4CE7" w:rsidRPr="007B3ACD" w:rsidRDefault="00F770AA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D. Ravindra Babu</w:t>
            </w:r>
          </w:p>
        </w:tc>
        <w:tc>
          <w:tcPr>
            <w:tcW w:w="812" w:type="pct"/>
            <w:vAlign w:val="center"/>
          </w:tcPr>
          <w:p w14:paraId="48DC9A5C" w14:textId="3F4E8FCE" w:rsidR="002979C3" w:rsidRPr="00997756" w:rsidRDefault="00F770AA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  <w:r>
              <w:rPr>
                <w:rFonts w:cs="Arial"/>
              </w:rPr>
              <w:t>Colleagues</w:t>
            </w:r>
          </w:p>
        </w:tc>
        <w:tc>
          <w:tcPr>
            <w:tcW w:w="947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109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F770AA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4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79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812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47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109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F770AA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4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79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812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47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109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F770AA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4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79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812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47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109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F770AA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644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79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812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47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109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104D74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DDF6D" w14:textId="77777777" w:rsidR="00104D74" w:rsidRDefault="00104D74" w:rsidP="006A582B">
      <w:r>
        <w:separator/>
      </w:r>
    </w:p>
  </w:endnote>
  <w:endnote w:type="continuationSeparator" w:id="0">
    <w:p w14:paraId="2FA778E9" w14:textId="77777777" w:rsidR="00104D74" w:rsidRDefault="00104D74" w:rsidP="006A582B">
      <w:r>
        <w:continuationSeparator/>
      </w:r>
    </w:p>
  </w:endnote>
  <w:endnote w:type="continuationNotice" w:id="1">
    <w:p w14:paraId="25681819" w14:textId="77777777" w:rsidR="00104D74" w:rsidRDefault="00104D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73237" w14:textId="77777777" w:rsidR="00104D74" w:rsidRDefault="00104D74" w:rsidP="006A582B">
      <w:r>
        <w:separator/>
      </w:r>
    </w:p>
  </w:footnote>
  <w:footnote w:type="continuationSeparator" w:id="0">
    <w:p w14:paraId="0463090D" w14:textId="77777777" w:rsidR="00104D74" w:rsidRDefault="00104D74" w:rsidP="006A582B">
      <w:r>
        <w:continuationSeparator/>
      </w:r>
    </w:p>
  </w:footnote>
  <w:footnote w:type="continuationNotice" w:id="1">
    <w:p w14:paraId="61C55CF5" w14:textId="77777777" w:rsidR="00104D74" w:rsidRDefault="00104D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4D74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2F7AB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2A79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2BD9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0BD0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0AA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69DC9AD2-5F74-469D-8EAA-267578B9C34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B64D6F6-79BA-4502-9FD7-0722553B5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246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214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Ravindra Babu Danduboyina</cp:lastModifiedBy>
  <cp:revision>23</cp:revision>
  <cp:lastPrinted>2014-03-29T07:34:00Z</cp:lastPrinted>
  <dcterms:created xsi:type="dcterms:W3CDTF">2020-05-13T03:02:00Z</dcterms:created>
  <dcterms:modified xsi:type="dcterms:W3CDTF">2021-04-16T06:14:00Z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